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57432B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GB" w:eastAsia="en-GB"/>
        </w:rPr>
        <w:drawing>
          <wp:inline distT="0" distB="0" distL="0" distR="0">
            <wp:extent cx="5486400" cy="3657600"/>
            <wp:effectExtent l="19050" t="19050" r="19050" b="19050"/>
            <wp:docPr id="1" name="Picture 1" descr="Image result for naive 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ive bay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57432B" w:rsidP="00C6554A">
      <w:pPr>
        <w:pStyle w:val="Title"/>
      </w:pPr>
      <w:r>
        <w:t>Naïve Bayes Classification</w:t>
      </w:r>
    </w:p>
    <w:p w:rsidR="00C6554A" w:rsidRPr="00D5413C" w:rsidRDefault="0057432B" w:rsidP="00C6554A">
      <w:pPr>
        <w:pStyle w:val="Subtitle"/>
      </w:pPr>
      <w:r>
        <w:t>Part C</w:t>
      </w:r>
    </w:p>
    <w:p w:rsidR="0057432B" w:rsidRDefault="0057432B" w:rsidP="00C6554A">
      <w:pPr>
        <w:pStyle w:val="ContactInfo"/>
        <w:rPr>
          <w:noProof/>
          <w:lang w:val="en-GB" w:eastAsia="en-GB"/>
        </w:rPr>
      </w:pPr>
      <w:r>
        <w:t>03717357</w:t>
      </w:r>
      <w:r w:rsidR="00C6554A">
        <w:t xml:space="preserve"> | </w:t>
      </w:r>
      <w:r>
        <w:t>COMP6930</w:t>
      </w:r>
      <w:r w:rsidR="00C6554A">
        <w:t xml:space="preserve"> |</w:t>
      </w:r>
      <w:r w:rsidR="00C6554A" w:rsidRPr="00D5413C">
        <w:t xml:space="preserve"> </w:t>
      </w:r>
      <w:r>
        <w:t>24-04-18</w:t>
      </w:r>
      <w:r w:rsidR="00C6554A">
        <w:br w:type="page"/>
      </w:r>
    </w:p>
    <w:p w:rsidR="00C6554A" w:rsidRDefault="0057432B" w:rsidP="0057432B">
      <w:pPr>
        <w:pStyle w:val="ContactInfo"/>
        <w:jc w:val="left"/>
      </w:pPr>
      <w:r>
        <w:rPr>
          <w:noProof/>
          <w:lang w:val="en-GB" w:eastAsia="en-GB"/>
        </w:rPr>
        <w:lastRenderedPageBreak/>
        <w:drawing>
          <wp:inline distT="0" distB="0" distL="0" distR="0" wp14:anchorId="13DFB2D3" wp14:editId="74828ABF">
            <wp:extent cx="5676900" cy="331406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11" t="29166" r="23785" b="17948"/>
                    <a:stretch/>
                  </pic:blipFill>
                  <pic:spPr bwMode="auto">
                    <a:xfrm>
                      <a:off x="0" y="0"/>
                      <a:ext cx="5709054" cy="33328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32B" w:rsidRDefault="0057432B" w:rsidP="0057432B">
      <w:pPr>
        <w:pStyle w:val="ContactInfo"/>
        <w:jc w:val="left"/>
      </w:pPr>
    </w:p>
    <w:p w:rsidR="0057432B" w:rsidRDefault="008B5E08" w:rsidP="0057432B">
      <w:pPr>
        <w:pStyle w:val="ContactInfo"/>
        <w:jc w:val="left"/>
      </w:pPr>
      <w:r>
        <w:t>Let’s</w:t>
      </w:r>
      <w:r w:rsidR="0057432B">
        <w:t xml:space="preserve"> Calculate the Priors. </w:t>
      </w:r>
    </w:p>
    <w:p w:rsidR="005B4A1D" w:rsidRDefault="0057432B" w:rsidP="0057432B">
      <w:pPr>
        <w:pStyle w:val="ContactInfo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species=0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species=1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7432B" w:rsidRPr="0057432B" w:rsidRDefault="0057432B" w:rsidP="0057432B">
      <w:pPr>
        <w:pStyle w:val="ContactInfo"/>
        <w:jc w:val="left"/>
      </w:pPr>
      <w:r>
        <w:t>Now Petal Width and Petal Length are distributed normally with respect to Species.</w:t>
      </w:r>
    </w:p>
    <w:p w:rsidR="0057432B" w:rsidRDefault="0057432B" w:rsidP="0057432B">
      <w:pPr>
        <w:pStyle w:val="ContactInfo"/>
        <w:jc w:val="left"/>
      </w:pPr>
      <w:r>
        <w:t>Let’s use the estimates of the mean and variance to describe these normal distributions.</w:t>
      </w:r>
    </w:p>
    <w:p w:rsidR="0057432B" w:rsidRDefault="0057432B" w:rsidP="0057432B">
      <w:pPr>
        <w:pStyle w:val="ContactInfo"/>
        <w:jc w:val="left"/>
      </w:pPr>
    </w:p>
    <w:p w:rsidR="0057432B" w:rsidRPr="00897FCA" w:rsidRDefault="000C2954" w:rsidP="0057432B">
      <w:pPr>
        <w:pStyle w:val="ContactInfo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 xml:space="preserve">petal length | species=0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petal length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i|species=0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=1.45</m:t>
          </m:r>
        </m:oMath>
      </m:oMathPara>
    </w:p>
    <w:p w:rsidR="00897FCA" w:rsidRDefault="00897FCA" w:rsidP="0057432B">
      <w:pPr>
        <w:pStyle w:val="ContactInfo"/>
        <w:jc w:val="left"/>
        <w:rPr>
          <w:rFonts w:eastAsiaTheme="minorEastAsia"/>
        </w:rPr>
      </w:pPr>
    </w:p>
    <w:p w:rsidR="008B5E08" w:rsidRDefault="008B5E08" w:rsidP="0057432B">
      <w:pPr>
        <w:pStyle w:val="ContactInfo"/>
        <w:jc w:val="left"/>
        <w:rPr>
          <w:rFonts w:eastAsiaTheme="minorEastAsia"/>
        </w:rPr>
      </w:pPr>
    </w:p>
    <w:p w:rsidR="008B5E08" w:rsidRDefault="000C2954" w:rsidP="0057432B">
      <w:pPr>
        <w:pStyle w:val="ContactInfo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petal length | species=0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(petal length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i|species=0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petal length | species=0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=0.019</m:t>
          </m:r>
        </m:oMath>
      </m:oMathPara>
    </w:p>
    <w:p w:rsidR="008B5E08" w:rsidRDefault="008B5E08" w:rsidP="008B5E08">
      <w:pPr>
        <w:rPr>
          <w:rFonts w:eastAsiaTheme="minorEastAsia"/>
        </w:rPr>
      </w:pPr>
    </w:p>
    <w:p w:rsidR="008B5E08" w:rsidRDefault="000C2954" w:rsidP="008B5E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 xml:space="preserve">petal length | species=1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petal length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i|species=1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33.9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=5.65</m:t>
          </m:r>
        </m:oMath>
      </m:oMathPara>
    </w:p>
    <w:p w:rsidR="005B4A1D" w:rsidRDefault="008B5E08" w:rsidP="008B5E08">
      <w:pPr>
        <w:tabs>
          <w:tab w:val="left" w:pos="5325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petal length | species=1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(petal length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i|species=1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petal length | species=1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=0.471</m:t>
          </m:r>
        </m:oMath>
      </m:oMathPara>
    </w:p>
    <w:p w:rsidR="005B4A1D" w:rsidRDefault="005B4A1D" w:rsidP="005B4A1D"/>
    <w:p w:rsidR="00897FCA" w:rsidRDefault="005B4A1D" w:rsidP="005B4A1D">
      <w:pPr>
        <w:tabs>
          <w:tab w:val="left" w:pos="7230"/>
        </w:tabs>
      </w:pPr>
      <w:r>
        <w:tab/>
      </w:r>
    </w:p>
    <w:p w:rsidR="005B4A1D" w:rsidRDefault="000C2954" w:rsidP="005B4A1D">
      <w:pPr>
        <w:tabs>
          <w:tab w:val="left" w:pos="723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 xml:space="preserve">petal width | species=0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petal width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i|species=0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=0.233</m:t>
          </m:r>
        </m:oMath>
      </m:oMathPara>
    </w:p>
    <w:p w:rsidR="005B4A1D" w:rsidRDefault="005B4A1D" w:rsidP="005B4A1D">
      <w:pPr>
        <w:tabs>
          <w:tab w:val="left" w:pos="4860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petal width | species=0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(petal width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i|species=0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petal width | species=0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=0.0066</m:t>
          </m:r>
        </m:oMath>
      </m:oMathPara>
    </w:p>
    <w:p w:rsidR="005B4A1D" w:rsidRPr="005B4A1D" w:rsidRDefault="005B4A1D" w:rsidP="005B4A1D"/>
    <w:p w:rsidR="005B4A1D" w:rsidRDefault="000C2954" w:rsidP="005B4A1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 xml:space="preserve">petal width | species=1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petal width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i|species=1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=2.0</m:t>
          </m:r>
        </m:oMath>
      </m:oMathPara>
    </w:p>
    <w:p w:rsidR="005B4A1D" w:rsidRDefault="005B4A1D" w:rsidP="005B4A1D"/>
    <w:p w:rsidR="005B4A1D" w:rsidRDefault="000C2954" w:rsidP="005B4A1D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petal width | species=1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(petal width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i|species=1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petal width | species=01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=0.0036</m:t>
          </m:r>
        </m:oMath>
      </m:oMathPara>
    </w:p>
    <w:p w:rsidR="005B4A1D" w:rsidRDefault="005B4A1D" w:rsidP="005B4A1D">
      <w:pPr>
        <w:rPr>
          <w:rFonts w:eastAsiaTheme="minorEastAsia"/>
        </w:rPr>
      </w:pPr>
    </w:p>
    <w:p w:rsidR="005B4A1D" w:rsidRDefault="005B4A1D" w:rsidP="005B4A1D">
      <w:r>
        <w:t xml:space="preserve">Now the probability density function of the Normal distribution is given </w:t>
      </w:r>
      <w:proofErr w:type="gramStart"/>
      <w:r>
        <w:t>by :</w:t>
      </w:r>
      <w:proofErr w:type="gramEnd"/>
    </w:p>
    <w:p w:rsidR="0068220D" w:rsidRDefault="0068220D" w:rsidP="005B4A1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x:μ,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8220D" w:rsidRPr="0068220D" w:rsidRDefault="0068220D" w:rsidP="0068220D"/>
    <w:p w:rsidR="0068220D" w:rsidRDefault="0068220D" w:rsidP="0068220D">
      <w:r>
        <w:t>Given a sample x= {petal length=5.2, petal width=2.3</w:t>
      </w:r>
      <w:r w:rsidR="00CD5ECB">
        <w:t>},</w:t>
      </w:r>
      <w:r>
        <w:t xml:space="preserve"> we wish to establish which </w:t>
      </w:r>
      <w:r w:rsidR="006F7B81">
        <w:t xml:space="preserve">Species </w:t>
      </w:r>
      <w:r>
        <w:t>Class has a higher probability. I</w:t>
      </w:r>
      <w:r w:rsidR="006F7B81">
        <w:t>.</w:t>
      </w:r>
      <w:r>
        <w:t>e</w:t>
      </w:r>
      <w:r w:rsidR="006F7B81">
        <w:t>.</w:t>
      </w:r>
    </w:p>
    <w:p w:rsidR="0068220D" w:rsidRPr="006F7B81" w:rsidRDefault="006F7B81" w:rsidP="006822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argmax</m:t>
          </m:r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species=0 </m:t>
                  </m:r>
                </m:e>
              </m:d>
              <m:r>
                <w:rPr>
                  <w:rFonts w:ascii="Cambria Math" w:hAnsi="Cambria Math"/>
                </w:rPr>
                <m:t xml:space="preserve"> x</m:t>
              </m:r>
            </m:e>
          </m:d>
          <m:r>
            <w:rPr>
              <w:rFonts w:ascii="Cambria Math" w:hAnsi="Cambria Math"/>
            </w:rPr>
            <m:t>,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species=1 </m:t>
              </m:r>
            </m:e>
          </m:d>
          <m:r>
            <w:rPr>
              <w:rFonts w:ascii="Cambria Math" w:hAnsi="Cambria Math"/>
            </w:rPr>
            <m:t xml:space="preserve"> x}</m:t>
          </m:r>
        </m:oMath>
      </m:oMathPara>
    </w:p>
    <w:p w:rsidR="006F7B81" w:rsidRDefault="006F7B81" w:rsidP="0068220D">
      <w:pPr>
        <w:rPr>
          <w:rFonts w:eastAsiaTheme="minorEastAsia"/>
        </w:rPr>
      </w:pPr>
      <w:r>
        <w:rPr>
          <w:rFonts w:eastAsiaTheme="minorEastAsia"/>
        </w:rPr>
        <w:t>Now</w:t>
      </w:r>
    </w:p>
    <w:p w:rsidR="006F7B81" w:rsidRPr="006F7B81" w:rsidRDefault="006F7B81" w:rsidP="0068220D">
      <w:pPr>
        <w:rPr>
          <w:rFonts w:eastAsiaTheme="minorEastAsia"/>
        </w:rPr>
      </w:pPr>
    </w:p>
    <w:p w:rsidR="006F7B81" w:rsidRDefault="006F7B81" w:rsidP="0068220D">
      <w:pPr>
        <w:jc w:val="center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species=0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species=0</m:t>
                </m:r>
              </m:e>
            </m:d>
            <m:r>
              <w:rPr>
                <w:rFonts w:ascii="Cambria Math" w:eastAsiaTheme="minorEastAsia" w:hAnsi="Cambria Math"/>
              </w:rPr>
              <m:t>P(petal length=5.2|species=0)P(petal width=2.3|species=0)</m:t>
            </m:r>
          </m:num>
          <m:den>
            <m:r>
              <w:rPr>
                <w:rFonts w:ascii="Cambria Math" w:eastAsiaTheme="minorEastAsia" w:hAnsi="Cambria Math"/>
              </w:rPr>
              <m:t>evidence</m:t>
            </m:r>
          </m:den>
        </m:f>
      </m:oMath>
      <w:r>
        <w:t xml:space="preserve"> </w:t>
      </w:r>
    </w:p>
    <w:p w:rsidR="006F7B81" w:rsidRDefault="006F7B81" w:rsidP="006F7B81"/>
    <w:p w:rsidR="001A1AEB" w:rsidRDefault="006F7B81" w:rsidP="006F7B81">
      <w:pPr>
        <w:jc w:val="center"/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species=1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species=1</m:t>
                </m:r>
              </m:e>
            </m:d>
            <m:r>
              <w:rPr>
                <w:rFonts w:ascii="Cambria Math" w:eastAsiaTheme="minorEastAsia" w:hAnsi="Cambria Math"/>
              </w:rPr>
              <m:t>P(petal length=5.2|species=1)P(petal width=2.3|species=1)</m:t>
            </m:r>
          </m:num>
          <m:den>
            <m:r>
              <w:rPr>
                <w:rFonts w:ascii="Cambria Math" w:eastAsiaTheme="minorEastAsia" w:hAnsi="Cambria Math"/>
              </w:rPr>
              <m:t>evidence</m:t>
            </m:r>
          </m:den>
        </m:f>
      </m:oMath>
      <w:r>
        <w:t xml:space="preserve"> </w:t>
      </w:r>
    </w:p>
    <w:p w:rsidR="001A1AEB" w:rsidRPr="001A1AEB" w:rsidRDefault="001A1AEB" w:rsidP="001A1AEB">
      <w:pPr>
        <w:tabs>
          <w:tab w:val="left" w:pos="2835"/>
        </w:tabs>
        <w:rPr>
          <w:rFonts w:eastAsiaTheme="minorEastAsia"/>
        </w:rPr>
      </w:pPr>
      <w:r>
        <w:t xml:space="preserve">So </w:t>
      </w:r>
      <w:r>
        <w:tab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argmax</m:t>
          </m:r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species=0 </m:t>
                  </m:r>
                </m:e>
              </m:d>
              <m:r>
                <w:rPr>
                  <w:rFonts w:ascii="Cambria Math" w:hAnsi="Cambria Math"/>
                </w:rPr>
                <m:t xml:space="preserve"> x</m:t>
              </m:r>
            </m:e>
          </m:d>
          <m:r>
            <w:rPr>
              <w:rFonts w:ascii="Cambria Math" w:hAnsi="Cambria Math"/>
            </w:rPr>
            <m:t>,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species=1 </m:t>
              </m:r>
            </m:e>
          </m:d>
          <m:r>
            <w:rPr>
              <w:rFonts w:ascii="Cambria Math" w:hAnsi="Cambria Math"/>
            </w:rPr>
            <m:t xml:space="preserve"> x)} ∝ </m:t>
          </m:r>
        </m:oMath>
      </m:oMathPara>
    </w:p>
    <w:p w:rsidR="001A1AEB" w:rsidRPr="001A1AEB" w:rsidRDefault="001A1AEB" w:rsidP="001A1AEB">
      <w:pPr>
        <w:tabs>
          <w:tab w:val="left" w:pos="283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Max{P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length=5.2</m:t>
              </m:r>
            </m:e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width=2.3</m:t>
              </m:r>
            </m:e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5B4A1D" w:rsidRDefault="001A1AEB" w:rsidP="001A1AEB">
      <w:pPr>
        <w:tabs>
          <w:tab w:val="left" w:pos="2835"/>
        </w:tabs>
      </w:pPr>
      <m:oMath>
        <m:r>
          <w:rPr>
            <w:rFonts w:ascii="Cambria Math" w:eastAsiaTheme="minorEastAsia" w:hAnsi="Cambria Math"/>
          </w:rPr>
          <m:t xml:space="preserve">        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species=1</m:t>
            </m:r>
          </m:e>
        </m:d>
        <m:r>
          <w:rPr>
            <w:rFonts w:ascii="Cambria Math" w:eastAsiaTheme="minorEastAsia" w:hAnsi="Cambria Math"/>
          </w:rPr>
          <m:t>P(petal length=5.2|species=1)P(petal width=2.3|species=1)}</m:t>
        </m:r>
      </m:oMath>
      <w:r>
        <w:t xml:space="preserve"> </w:t>
      </w:r>
    </w:p>
    <w:p w:rsidR="0054113D" w:rsidRDefault="0054113D" w:rsidP="001A1AEB">
      <w:pPr>
        <w:tabs>
          <w:tab w:val="left" w:pos="2835"/>
        </w:tabs>
      </w:pPr>
    </w:p>
    <w:p w:rsidR="0054113D" w:rsidRDefault="0054113D" w:rsidP="0054113D">
      <w:pPr>
        <w:pStyle w:val="ListBullet"/>
        <w:numPr>
          <w:ilvl w:val="0"/>
          <w:numId w:val="0"/>
        </w:numPr>
        <w:ind w:left="720" w:hanging="360"/>
      </w:pPr>
      <w:r>
        <w:lastRenderedPageBreak/>
        <w:t xml:space="preserve">Let’s calculate some of the probability </w:t>
      </w:r>
      <w:r w:rsidR="00CD5ECB">
        <w:t>densities:</w:t>
      </w:r>
    </w:p>
    <w:p w:rsidR="0054113D" w:rsidRDefault="0054113D" w:rsidP="0054113D">
      <w:pPr>
        <w:pStyle w:val="ListBullet"/>
        <w:numPr>
          <w:ilvl w:val="0"/>
          <w:numId w:val="0"/>
        </w:numPr>
        <w:ind w:left="720" w:hanging="36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length=5.2</m:t>
              </m:r>
            </m:e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petal length | species=0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-(5.2-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petal length | species=0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petal length | species=0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2π(</m:t>
                  </m:r>
                </m:e>
              </m:rad>
              <m:r>
                <w:rPr>
                  <w:rFonts w:ascii="Cambria Math" w:hAnsi="Cambria Math"/>
                </w:rPr>
                <m:t>0.019)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-(5.2-1.45)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2*0.019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54113D" w:rsidRPr="0054113D" w:rsidRDefault="0054113D" w:rsidP="0054113D"/>
    <w:p w:rsidR="0054113D" w:rsidRPr="000E5599" w:rsidRDefault="0054113D" w:rsidP="0054113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length=5.2</m:t>
              </m:r>
            </m:e>
            <m:e>
              <m:r>
                <w:rPr>
                  <w:rFonts w:ascii="Cambria Math" w:eastAsiaTheme="minorEastAsia" w:hAnsi="Cambria Math"/>
                </w:rPr>
                <m:t>species=1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petal length | species=1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-(5.2-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petal length | species=1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petal length | species=1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2π(</m:t>
                  </m:r>
                </m:e>
              </m:rad>
              <m:r>
                <w:rPr>
                  <w:rFonts w:ascii="Cambria Math" w:hAnsi="Cambria Math"/>
                </w:rPr>
                <m:t>0.471)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-(5.2-5.65)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2*0.471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=0.5812*0.8066=0.4689</m:t>
          </m:r>
        </m:oMath>
      </m:oMathPara>
    </w:p>
    <w:p w:rsidR="000E5599" w:rsidRDefault="000E5599" w:rsidP="0054113D">
      <w:pPr>
        <w:rPr>
          <w:rFonts w:eastAsiaTheme="minorEastAsia"/>
        </w:rPr>
      </w:pPr>
    </w:p>
    <w:p w:rsidR="0068329F" w:rsidRDefault="0068329F" w:rsidP="005411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petal </m:t>
              </m:r>
              <m:r>
                <w:rPr>
                  <w:rFonts w:ascii="Cambria Math" w:eastAsiaTheme="minorEastAsia" w:hAnsi="Cambria Math"/>
                </w:rPr>
                <m:t>width=2.3</m:t>
              </m:r>
            </m:e>
            <m:e>
              <m:r>
                <w:rPr>
                  <w:rFonts w:ascii="Cambria Math" w:eastAsiaTheme="minorEastAsia" w:hAnsi="Cambria Math"/>
                </w:rPr>
                <m:t>species=1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petal </m:t>
                  </m:r>
                  <m:r>
                    <w:rPr>
                      <w:rFonts w:ascii="Cambria Math" w:hAnsi="Cambria Math"/>
                    </w:rPr>
                    <m:t>width</m:t>
                  </m:r>
                  <m:r>
                    <w:rPr>
                      <w:rFonts w:ascii="Cambria Math" w:hAnsi="Cambria Math"/>
                    </w:rPr>
                    <m:t xml:space="preserve"> | species=1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-(5.2-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petal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width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| species=1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petal </m:t>
                      </m:r>
                      <m:r>
                        <w:rPr>
                          <w:rFonts w:ascii="Cambria Math" w:hAnsi="Cambria Math"/>
                        </w:rPr>
                        <m:t>width</m:t>
                      </m:r>
                      <m:r>
                        <w:rPr>
                          <w:rFonts w:ascii="Cambria Math" w:hAnsi="Cambria Math"/>
                        </w:rPr>
                        <m:t xml:space="preserve"> | species=1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2π(</m:t>
                  </m:r>
                </m:e>
              </m:rad>
              <m:r>
                <w:rPr>
                  <w:rFonts w:ascii="Cambria Math" w:hAnsi="Cambria Math"/>
                </w:rPr>
                <m:t>0.0036</m:t>
              </m:r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(2.3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2.0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2*0.0036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=2.477*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:rsidR="000E5599" w:rsidRPr="000E5599" w:rsidRDefault="000E5599" w:rsidP="0054113D">
      <w:r>
        <w:rPr>
          <w:rFonts w:eastAsiaTheme="minorEastAsia"/>
        </w:rPr>
        <w:t xml:space="preserve">So without going further we can conclude that: </w:t>
      </w:r>
    </w:p>
    <w:p w:rsidR="000E5599" w:rsidRPr="000E5599" w:rsidRDefault="000E5599" w:rsidP="0054113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species=1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length=5.2</m:t>
              </m:r>
            </m:e>
            <m:e>
              <m:r>
                <w:rPr>
                  <w:rFonts w:ascii="Cambria Math" w:eastAsiaTheme="minorEastAsia" w:hAnsi="Cambria Math"/>
                </w:rPr>
                <m:t>species=1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width=2.3</m:t>
              </m:r>
            </m:e>
            <m:e>
              <m:r>
                <w:rPr>
                  <w:rFonts w:ascii="Cambria Math" w:eastAsiaTheme="minorEastAsia" w:hAnsi="Cambria Math"/>
                </w:rPr>
                <m:t>species=1</m:t>
              </m:r>
            </m:e>
          </m: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:rsidR="0054113D" w:rsidRDefault="000E5599" w:rsidP="0054113D">
      <w:pPr>
        <w:jc w:val="center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length=5.2</m:t>
              </m:r>
            </m:e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width=2.3</m:t>
              </m:r>
            </m:e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E5599" w:rsidRDefault="000E5599" w:rsidP="000E5599">
      <w:r>
        <w:t xml:space="preserve">Since </w:t>
      </w:r>
    </w:p>
    <w:p w:rsidR="000E5599" w:rsidRDefault="000E5599" w:rsidP="000E5599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petal length=5.2</m:t>
              </m:r>
            </m:e>
            <m:e>
              <m:r>
                <w:rPr>
                  <w:rFonts w:ascii="Cambria Math" w:eastAsiaTheme="minorEastAsia" w:hAnsi="Cambria Math"/>
                </w:rPr>
                <m:t>species=0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5" w:name="_GoBack"/>
      <w:bookmarkEnd w:id="5"/>
    </w:p>
    <w:p w:rsidR="000E5599" w:rsidRPr="0054113D" w:rsidRDefault="000E5599" w:rsidP="000E5599">
      <w:r>
        <w:t>And thus we classify sample x= {petal length=5.2, petal width=2.3} as having species = 1</w:t>
      </w:r>
    </w:p>
    <w:sectPr w:rsidR="000E5599" w:rsidRPr="0054113D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954" w:rsidRDefault="000C2954" w:rsidP="00C6554A">
      <w:pPr>
        <w:spacing w:before="0" w:after="0" w:line="240" w:lineRule="auto"/>
      </w:pPr>
      <w:r>
        <w:separator/>
      </w:r>
    </w:p>
  </w:endnote>
  <w:endnote w:type="continuationSeparator" w:id="0">
    <w:p w:rsidR="000C2954" w:rsidRDefault="000C295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13D" w:rsidRDefault="0054113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8329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954" w:rsidRDefault="000C2954" w:rsidP="00C6554A">
      <w:pPr>
        <w:spacing w:before="0" w:after="0" w:line="240" w:lineRule="auto"/>
      </w:pPr>
      <w:r>
        <w:separator/>
      </w:r>
    </w:p>
  </w:footnote>
  <w:footnote w:type="continuationSeparator" w:id="0">
    <w:p w:rsidR="000C2954" w:rsidRDefault="000C295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2B"/>
    <w:rsid w:val="000C2954"/>
    <w:rsid w:val="000E5599"/>
    <w:rsid w:val="001017A4"/>
    <w:rsid w:val="001A1AEB"/>
    <w:rsid w:val="002554CD"/>
    <w:rsid w:val="00293B83"/>
    <w:rsid w:val="002B4294"/>
    <w:rsid w:val="00333D0D"/>
    <w:rsid w:val="004C049F"/>
    <w:rsid w:val="005000E2"/>
    <w:rsid w:val="0054113D"/>
    <w:rsid w:val="0057432B"/>
    <w:rsid w:val="005B4A1D"/>
    <w:rsid w:val="005E27B6"/>
    <w:rsid w:val="0068220D"/>
    <w:rsid w:val="0068329F"/>
    <w:rsid w:val="006A3CE7"/>
    <w:rsid w:val="006F7B81"/>
    <w:rsid w:val="00897FCA"/>
    <w:rsid w:val="008B5E08"/>
    <w:rsid w:val="00C6554A"/>
    <w:rsid w:val="00CD5EC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347C"/>
  <w15:chartTrackingRefBased/>
  <w15:docId w15:val="{1BA58F88-444B-47F8-AAEE-2D74C59E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3g\AppData\Roaming\Microsoft\&#1064;&#1072;&#1073;&#1083;&#1086;&#1085;&#1099;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117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gr3g</dc:creator>
  <cp:keywords/>
  <dc:description/>
  <cp:lastModifiedBy>Gregory Ollivierre</cp:lastModifiedBy>
  <cp:revision>4</cp:revision>
  <dcterms:created xsi:type="dcterms:W3CDTF">2018-04-24T01:54:00Z</dcterms:created>
  <dcterms:modified xsi:type="dcterms:W3CDTF">2018-04-24T15:57:00Z</dcterms:modified>
</cp:coreProperties>
</file>